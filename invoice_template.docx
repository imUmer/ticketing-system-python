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331C96D3" w:rsidR="001A4A7E" w:rsidRPr="005D7774" w:rsidRDefault="005D7774" w:rsidP="005D7774">
      <w:pPr>
        <w:pStyle w:val="Title"/>
        <w:jc w:val="center"/>
        <w:rPr>
          <w:b/>
          <w:sz w:val="46"/>
          <w:szCs w:val="22"/>
        </w:rPr>
      </w:pPr>
      <w:r>
        <w:rPr>
          <w:b/>
          <w:noProof/>
          <w:sz w:val="46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CB1A9" wp14:editId="62BC9CB1">
                <wp:simplePos x="0" y="0"/>
                <wp:positionH relativeFrom="column">
                  <wp:posOffset>3968750</wp:posOffset>
                </wp:positionH>
                <wp:positionV relativeFrom="paragraph">
                  <wp:posOffset>485775</wp:posOffset>
                </wp:positionV>
                <wp:extent cx="2329651" cy="540000"/>
                <wp:effectExtent l="0" t="0" r="762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651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CBDCB" w14:textId="1189598E" w:rsidR="005D7774" w:rsidRDefault="005D7774" w:rsidP="005D7774">
                            <w:pPr>
                              <w:rPr>
                                <w:rFonts w:ascii="Adobe Gothic Std B" w:eastAsia="Adobe Gothic Std B" w:hAnsi="Adobe Gothic Std B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</w:rPr>
                              <w:t xml:space="preserve">Invoice#: </w:t>
                            </w:r>
                            <w:proofErr w:type="gramStart"/>
                            <w:r>
                              <w:rPr>
                                <w:rFonts w:ascii="Adobe Gothic Std B" w:eastAsia="Adobe Gothic Std B" w:hAnsi="Adobe Gothic Std B"/>
                              </w:rPr>
                              <w:t xml:space="preserve">{{ </w:t>
                            </w:r>
                            <w:proofErr w:type="spellStart"/>
                            <w:r w:rsidRPr="005D7774">
                              <w:rPr>
                                <w:rFonts w:ascii="Adobe Gothic Std B" w:eastAsia="Adobe Gothic Std B" w:hAnsi="Adobe Gothic Std B"/>
                              </w:rPr>
                              <w:t>invoiceno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dobe Gothic Std B" w:eastAsia="Adobe Gothic Std B" w:hAnsi="Adobe Gothic Std B"/>
                              </w:rPr>
                              <w:t xml:space="preserve"> }} </w:t>
                            </w:r>
                          </w:p>
                          <w:p w14:paraId="24EA1254" w14:textId="3124FCBB" w:rsidR="005D7774" w:rsidRPr="001A4A7E" w:rsidRDefault="005D7774" w:rsidP="005D7774">
                            <w:pPr>
                              <w:rPr>
                                <w:rFonts w:ascii="Adobe Gothic Std B" w:eastAsia="Adobe Gothic Std B" w:hAnsi="Adobe Gothic Std B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</w:rPr>
                              <w:t xml:space="preserve">Date: </w:t>
                            </w:r>
                            <w:proofErr w:type="gramStart"/>
                            <w:r>
                              <w:rPr>
                                <w:rFonts w:ascii="Adobe Gothic Std B" w:eastAsia="Adobe Gothic Std B" w:hAnsi="Adobe Gothic Std B"/>
                              </w:rPr>
                              <w:t xml:space="preserve">{{ </w:t>
                            </w:r>
                            <w:r>
                              <w:rPr>
                                <w:rFonts w:ascii="Adobe Gothic Std B" w:eastAsia="Adobe Gothic Std B" w:hAnsi="Adobe Gothic Std B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rFonts w:ascii="Adobe Gothic Std B" w:eastAsia="Adobe Gothic Std B" w:hAnsi="Adobe Gothic Std B"/>
                              </w:rPr>
                              <w:t xml:space="preserve">}} </w:t>
                            </w:r>
                          </w:p>
                          <w:p w14:paraId="20B8E663" w14:textId="77777777" w:rsidR="005D7774" w:rsidRDefault="005D77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CB1A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12.5pt;margin-top:38.25pt;width:183.4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" fillcolor="white [3201]" strokeweight=".5pt">
                <v:textbox>
                  <w:txbxContent>
                    <w:p w14:paraId="745CBDCB" w14:textId="1189598E" w:rsidR="005D7774" w:rsidRDefault="005D7774" w:rsidP="005D7774">
                      <w:pPr>
                        <w:rPr>
                          <w:rFonts w:ascii="Adobe Gothic Std B" w:eastAsia="Adobe Gothic Std B" w:hAnsi="Adobe Gothic Std B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</w:rPr>
                        <w:t xml:space="preserve">Invoice#: </w:t>
                      </w:r>
                      <w:proofErr w:type="gramStart"/>
                      <w:r>
                        <w:rPr>
                          <w:rFonts w:ascii="Adobe Gothic Std B" w:eastAsia="Adobe Gothic Std B" w:hAnsi="Adobe Gothic Std B"/>
                        </w:rPr>
                        <w:t xml:space="preserve">{{ </w:t>
                      </w:r>
                      <w:proofErr w:type="spellStart"/>
                      <w:r w:rsidRPr="005D7774">
                        <w:rPr>
                          <w:rFonts w:ascii="Adobe Gothic Std B" w:eastAsia="Adobe Gothic Std B" w:hAnsi="Adobe Gothic Std B"/>
                        </w:rPr>
                        <w:t>invoiceno</w:t>
                      </w:r>
                      <w:proofErr w:type="spellEnd"/>
                      <w:proofErr w:type="gramEnd"/>
                      <w:r>
                        <w:rPr>
                          <w:rFonts w:ascii="Adobe Gothic Std B" w:eastAsia="Adobe Gothic Std B" w:hAnsi="Adobe Gothic Std B"/>
                        </w:rPr>
                        <w:t xml:space="preserve"> }} </w:t>
                      </w:r>
                    </w:p>
                    <w:p w14:paraId="24EA1254" w14:textId="3124FCBB" w:rsidR="005D7774" w:rsidRPr="001A4A7E" w:rsidRDefault="005D7774" w:rsidP="005D7774">
                      <w:pPr>
                        <w:rPr>
                          <w:rFonts w:ascii="Adobe Gothic Std B" w:eastAsia="Adobe Gothic Std B" w:hAnsi="Adobe Gothic Std B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</w:rPr>
                        <w:t xml:space="preserve">Date: </w:t>
                      </w:r>
                      <w:proofErr w:type="gramStart"/>
                      <w:r>
                        <w:rPr>
                          <w:rFonts w:ascii="Adobe Gothic Std B" w:eastAsia="Adobe Gothic Std B" w:hAnsi="Adobe Gothic Std B"/>
                        </w:rPr>
                        <w:t xml:space="preserve">{{ </w:t>
                      </w:r>
                      <w:r>
                        <w:rPr>
                          <w:rFonts w:ascii="Adobe Gothic Std B" w:eastAsia="Adobe Gothic Std B" w:hAnsi="Adobe Gothic Std B"/>
                        </w:rPr>
                        <w:t>date</w:t>
                      </w:r>
                      <w:proofErr w:type="gramEnd"/>
                      <w:r>
                        <w:rPr>
                          <w:rFonts w:ascii="Adobe Gothic Std B" w:eastAsia="Adobe Gothic Std B" w:hAnsi="Adobe Gothic Std B"/>
                        </w:rPr>
                        <w:t xml:space="preserve">}} </w:t>
                      </w:r>
                    </w:p>
                    <w:p w14:paraId="20B8E663" w14:textId="77777777" w:rsidR="005D7774" w:rsidRDefault="005D7774"/>
                  </w:txbxContent>
                </v:textbox>
              </v:shape>
            </w:pict>
          </mc:Fallback>
        </mc:AlternateContent>
      </w:r>
      <w:r w:rsidR="001A4A7E" w:rsidRPr="005D7774">
        <w:rPr>
          <w:b/>
          <w:sz w:val="46"/>
          <w:szCs w:val="22"/>
        </w:rPr>
        <w:t>Invoice</w:t>
      </w:r>
    </w:p>
    <w:p w14:paraId="29EFECD6" w14:textId="09A79674" w:rsidR="001A4A7E" w:rsidRDefault="005D7774" w:rsidP="005D7774">
      <w:pPr>
        <w:rPr>
          <w:rFonts w:ascii="Adobe Gothic Std B" w:eastAsia="Adobe Gothic Std B" w:hAnsi="Adobe Gothic Std B"/>
        </w:rPr>
      </w:pPr>
      <w:proofErr w:type="spellStart"/>
      <w:r>
        <w:rPr>
          <w:rFonts w:ascii="Adobe Gothic Std B" w:eastAsia="Adobe Gothic Std B" w:hAnsi="Adobe Gothic Std B"/>
        </w:rPr>
        <w:t>Comapany</w:t>
      </w:r>
      <w:proofErr w:type="spellEnd"/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Name </w:t>
      </w:r>
      <w:r w:rsidR="001A4A7E">
        <w:rPr>
          <w:rFonts w:ascii="Adobe Gothic Std B" w:eastAsia="Adobe Gothic Std B" w:hAnsi="Adobe Gothic Std B"/>
        </w:rPr>
        <w:t>:</w:t>
      </w:r>
      <w:proofErr w:type="gramEnd"/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{{ </w:t>
      </w:r>
      <w:proofErr w:type="spellStart"/>
      <w:r>
        <w:rPr>
          <w:rFonts w:ascii="Adobe Gothic Std B" w:eastAsia="Adobe Gothic Std B" w:hAnsi="Adobe Gothic Std B"/>
        </w:rPr>
        <w:t>c</w:t>
      </w:r>
      <w:r w:rsidR="005E4E1E">
        <w:rPr>
          <w:rFonts w:ascii="Adobe Gothic Std B" w:eastAsia="Adobe Gothic Std B" w:hAnsi="Adobe Gothic Std B"/>
        </w:rPr>
        <w:t>name</w:t>
      </w:r>
      <w:proofErr w:type="spell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  </w:t>
      </w:r>
    </w:p>
    <w:p w14:paraId="2A660C15" w14:textId="01252B0F" w:rsidR="001A4A7E" w:rsidRDefault="005D7774" w:rsidP="005D7774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Sales Person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{{ </w:t>
      </w:r>
      <w:proofErr w:type="spellStart"/>
      <w:r>
        <w:rPr>
          <w:rFonts w:ascii="Adobe Gothic Std B" w:eastAsia="Adobe Gothic Std B" w:hAnsi="Adobe Gothic Std B"/>
        </w:rPr>
        <w:t>s</w:t>
      </w:r>
      <w:r w:rsidR="005E4E1E">
        <w:rPr>
          <w:rFonts w:ascii="Adobe Gothic Std B" w:eastAsia="Adobe Gothic Std B" w:hAnsi="Adobe Gothic Std B"/>
        </w:rPr>
        <w:t>p</w:t>
      </w:r>
      <w:r>
        <w:rPr>
          <w:rFonts w:ascii="Adobe Gothic Std B" w:eastAsia="Adobe Gothic Std B" w:hAnsi="Adobe Gothic Std B"/>
        </w:rPr>
        <w:t>erson</w:t>
      </w:r>
      <w:proofErr w:type="spellEnd"/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9F19035" w14:textId="6EB5F3AC" w:rsidR="005D7774" w:rsidRPr="001A4A7E" w:rsidRDefault="005D7774" w:rsidP="005D7774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Method of payment</w:t>
      </w:r>
      <w:r>
        <w:rPr>
          <w:rFonts w:ascii="Adobe Gothic Std B" w:eastAsia="Adobe Gothic Std B" w:hAnsi="Adobe Gothic Std B"/>
        </w:rPr>
        <w:t xml:space="preserve">: </w:t>
      </w:r>
      <w:proofErr w:type="gramStart"/>
      <w:r>
        <w:rPr>
          <w:rFonts w:ascii="Adobe Gothic Std B" w:eastAsia="Adobe Gothic Std B" w:hAnsi="Adobe Gothic Std B"/>
        </w:rPr>
        <w:t xml:space="preserve">{{ </w:t>
      </w:r>
      <w:r>
        <w:rPr>
          <w:rFonts w:ascii="Adobe Gothic Std B" w:eastAsia="Adobe Gothic Std B" w:hAnsi="Adobe Gothic Std B"/>
        </w:rPr>
        <w:t>mop</w:t>
      </w:r>
      <w:proofErr w:type="gramEnd"/>
      <w:r>
        <w:rPr>
          <w:rFonts w:ascii="Adobe Gothic Std B" w:eastAsia="Adobe Gothic Std B" w:hAnsi="Adobe Gothic Std B"/>
        </w:rPr>
        <w:t xml:space="preserve"> }}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GridTable1Light-Accent1"/>
        <w:tblW w:w="5326" w:type="pct"/>
        <w:tblInd w:w="-431" w:type="dxa"/>
        <w:tblLook w:val="0020" w:firstRow="1" w:lastRow="0" w:firstColumn="0" w:lastColumn="0" w:noHBand="0" w:noVBand="0"/>
        <w:tblDescription w:val="Layout table"/>
      </w:tblPr>
      <w:tblGrid>
        <w:gridCol w:w="3256"/>
        <w:gridCol w:w="1697"/>
        <w:gridCol w:w="1252"/>
        <w:gridCol w:w="1309"/>
        <w:gridCol w:w="1750"/>
        <w:gridCol w:w="1100"/>
      </w:tblGrid>
      <w:tr w:rsidR="00C540AE" w:rsidRPr="001A4A7E" w14:paraId="21C6596D" w14:textId="77777777" w:rsidTr="00C54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256" w:type="dxa"/>
            <w:shd w:val="clear" w:color="auto" w:fill="00B0F0"/>
          </w:tcPr>
          <w:p w14:paraId="67E745A3" w14:textId="1125C853" w:rsidR="00C540AE" w:rsidRPr="00C540AE" w:rsidRDefault="00C540AE" w:rsidP="006D1889">
            <w:pPr>
              <w:pStyle w:val="Heading1"/>
              <w:jc w:val="center"/>
              <w:rPr>
                <w:rFonts w:ascii="Adobe Gothic Std B" w:eastAsia="Adobe Gothic Std B" w:hAnsi="Adobe Gothic Std B"/>
                <w:sz w:val="14"/>
                <w:szCs w:val="48"/>
              </w:rPr>
            </w:pPr>
            <w:r w:rsidRPr="00C540AE">
              <w:rPr>
                <w:rFonts w:ascii="Adobe Gothic Std B" w:eastAsia="Adobe Gothic Std B" w:hAnsi="Adobe Gothic Std B"/>
                <w:sz w:val="14"/>
                <w:szCs w:val="48"/>
              </w:rPr>
              <w:t>PESSANGER NAME</w:t>
            </w:r>
          </w:p>
        </w:tc>
        <w:tc>
          <w:tcPr>
            <w:tcW w:w="1697" w:type="dxa"/>
            <w:shd w:val="clear" w:color="auto" w:fill="00B0F0"/>
          </w:tcPr>
          <w:p w14:paraId="3A3B076E" w14:textId="3D98231D" w:rsidR="00C540AE" w:rsidRPr="00C540AE" w:rsidRDefault="00C540AE" w:rsidP="006D1889">
            <w:pPr>
              <w:pStyle w:val="Heading1"/>
              <w:jc w:val="center"/>
              <w:rPr>
                <w:rFonts w:ascii="Adobe Gothic Std B" w:eastAsia="Adobe Gothic Std B" w:hAnsi="Adobe Gothic Std B"/>
                <w:sz w:val="14"/>
                <w:szCs w:val="48"/>
              </w:rPr>
            </w:pPr>
            <w:r w:rsidRPr="00C540AE">
              <w:rPr>
                <w:rFonts w:ascii="Adobe Gothic Std B" w:eastAsia="Adobe Gothic Std B" w:hAnsi="Adobe Gothic Std B"/>
                <w:sz w:val="14"/>
                <w:szCs w:val="48"/>
              </w:rPr>
              <w:t>SERVICES</w:t>
            </w:r>
          </w:p>
        </w:tc>
        <w:tc>
          <w:tcPr>
            <w:tcW w:w="1252" w:type="dxa"/>
            <w:shd w:val="clear" w:color="auto" w:fill="00B0F0"/>
          </w:tcPr>
          <w:p w14:paraId="2E6771C1" w14:textId="024DF4C2" w:rsidR="00C540AE" w:rsidRPr="00C540AE" w:rsidRDefault="00C540AE" w:rsidP="006D1889">
            <w:pPr>
              <w:pStyle w:val="Heading1"/>
              <w:jc w:val="center"/>
              <w:rPr>
                <w:rFonts w:ascii="Adobe Gothic Std B" w:eastAsia="Adobe Gothic Std B" w:hAnsi="Adobe Gothic Std B"/>
                <w:sz w:val="14"/>
                <w:szCs w:val="48"/>
              </w:rPr>
            </w:pPr>
            <w:r w:rsidRPr="00C540AE">
              <w:rPr>
                <w:rFonts w:ascii="Adobe Gothic Std B" w:eastAsia="Adobe Gothic Std B" w:hAnsi="Adobe Gothic Std B"/>
                <w:sz w:val="14"/>
                <w:szCs w:val="48"/>
              </w:rPr>
              <w:t>SECTOR</w:t>
            </w:r>
          </w:p>
        </w:tc>
        <w:tc>
          <w:tcPr>
            <w:tcW w:w="1309" w:type="dxa"/>
            <w:shd w:val="clear" w:color="auto" w:fill="00B0F0"/>
          </w:tcPr>
          <w:p w14:paraId="60A3AA2F" w14:textId="64ABDC48" w:rsidR="00C540AE" w:rsidRPr="00C540AE" w:rsidRDefault="00C540AE" w:rsidP="006D1889">
            <w:pPr>
              <w:pStyle w:val="Heading1"/>
              <w:jc w:val="center"/>
              <w:rPr>
                <w:rFonts w:ascii="Adobe Gothic Std B" w:eastAsia="Adobe Gothic Std B" w:hAnsi="Adobe Gothic Std B"/>
                <w:sz w:val="14"/>
                <w:szCs w:val="48"/>
              </w:rPr>
            </w:pPr>
            <w:r w:rsidRPr="00C540AE">
              <w:rPr>
                <w:rFonts w:ascii="Adobe Gothic Std B" w:eastAsia="Adobe Gothic Std B" w:hAnsi="Adobe Gothic Std B"/>
                <w:sz w:val="14"/>
                <w:szCs w:val="48"/>
              </w:rPr>
              <w:t>TRAVEL DATE</w:t>
            </w:r>
          </w:p>
        </w:tc>
        <w:tc>
          <w:tcPr>
            <w:tcW w:w="1750" w:type="dxa"/>
            <w:shd w:val="clear" w:color="auto" w:fill="00B0F0"/>
          </w:tcPr>
          <w:p w14:paraId="5183D666" w14:textId="5DBAC1A4" w:rsidR="00C540AE" w:rsidRPr="00C540AE" w:rsidRDefault="00C540AE" w:rsidP="006D1889">
            <w:pPr>
              <w:pStyle w:val="Heading1"/>
              <w:jc w:val="center"/>
              <w:rPr>
                <w:rFonts w:ascii="Adobe Gothic Std B" w:eastAsia="Adobe Gothic Std B" w:hAnsi="Adobe Gothic Std B"/>
                <w:sz w:val="14"/>
                <w:szCs w:val="48"/>
              </w:rPr>
            </w:pPr>
            <w:r w:rsidRPr="00C540AE">
              <w:rPr>
                <w:rFonts w:ascii="Adobe Gothic Std B" w:eastAsia="Adobe Gothic Std B" w:hAnsi="Adobe Gothic Std B"/>
                <w:sz w:val="14"/>
                <w:szCs w:val="48"/>
              </w:rPr>
              <w:t>FARE (inc. TAX)</w:t>
            </w:r>
          </w:p>
        </w:tc>
        <w:sdt>
          <w:sdtPr>
            <w:rPr>
              <w:rFonts w:ascii="Adobe Gothic Std B" w:eastAsia="Adobe Gothic Std B" w:hAnsi="Adobe Gothic Std B"/>
              <w:sz w:val="14"/>
              <w:szCs w:val="48"/>
            </w:rPr>
            <w:id w:val="-1802063808"/>
            <w:placeholder>
              <w:docPart w:val="54E0E3CB01D3AE4295F74A8ED3E7ADF7"/>
            </w:placeholder>
            <w:temporary/>
            <w:showingPlcHdr/>
            <w15:appearance w15:val="hidden"/>
          </w:sdtPr>
          <w:sdtContent>
            <w:tc>
              <w:tcPr>
                <w:tcW w:w="1100" w:type="dxa"/>
                <w:shd w:val="clear" w:color="auto" w:fill="00B0F0"/>
              </w:tcPr>
              <w:p w14:paraId="49C4E65D" w14:textId="3E2FA628" w:rsidR="00C540AE" w:rsidRPr="00C540AE" w:rsidRDefault="00C540AE" w:rsidP="006D1889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14"/>
                    <w:szCs w:val="48"/>
                  </w:rPr>
                </w:pPr>
                <w:r w:rsidRPr="00C540AE">
                  <w:rPr>
                    <w:rFonts w:ascii="Adobe Gothic Std B" w:eastAsia="Adobe Gothic Std B" w:hAnsi="Adobe Gothic Std B"/>
                    <w:sz w:val="14"/>
                    <w:szCs w:val="48"/>
                  </w:rPr>
                  <w:t>Line Total</w:t>
                </w:r>
              </w:p>
            </w:tc>
          </w:sdtContent>
        </w:sdt>
      </w:tr>
      <w:tr w:rsidR="00C540AE" w:rsidRPr="001A4A7E" w14:paraId="42AAD9F6" w14:textId="77777777" w:rsidTr="00C540AE">
        <w:trPr>
          <w:trHeight w:val="288"/>
        </w:trPr>
        <w:tc>
          <w:tcPr>
            <w:tcW w:w="3256" w:type="dxa"/>
          </w:tcPr>
          <w:p w14:paraId="516163B1" w14:textId="566A4803" w:rsidR="00C540AE" w:rsidRPr="004B0B39" w:rsidRDefault="00C540AE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 xml:space="preserve">{{%tr for item in </w:t>
            </w:r>
            <w:proofErr w:type="spell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invoice_list</w:t>
            </w:r>
            <w:proofErr w:type="spellEnd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 xml:space="preserve"> %}}</w:t>
            </w:r>
          </w:p>
        </w:tc>
        <w:tc>
          <w:tcPr>
            <w:tcW w:w="1697" w:type="dxa"/>
          </w:tcPr>
          <w:p w14:paraId="5511A8DA" w14:textId="77777777" w:rsidR="00C540AE" w:rsidRPr="004B0B39" w:rsidRDefault="00C540AE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252" w:type="dxa"/>
          </w:tcPr>
          <w:p w14:paraId="203A66E1" w14:textId="0598E18E" w:rsidR="00C540AE" w:rsidRPr="004B0B39" w:rsidRDefault="00C540AE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309" w:type="dxa"/>
          </w:tcPr>
          <w:p w14:paraId="74E19B86" w14:textId="77777777" w:rsidR="00C540AE" w:rsidRPr="004B0B39" w:rsidRDefault="00C540AE">
            <w:pPr>
              <w:pStyle w:val="Right-alignedtext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750" w:type="dxa"/>
          </w:tcPr>
          <w:p w14:paraId="7B897697" w14:textId="01C4C5B6" w:rsidR="00C540AE" w:rsidRPr="004B0B39" w:rsidRDefault="00C540AE">
            <w:pPr>
              <w:pStyle w:val="Right-alignedtext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100" w:type="dxa"/>
          </w:tcPr>
          <w:p w14:paraId="6397692D" w14:textId="77777777" w:rsidR="00C540AE" w:rsidRPr="004B0B39" w:rsidRDefault="00C540AE" w:rsidP="006D1889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</w:tr>
      <w:tr w:rsidR="004B0B39" w:rsidRPr="001A4A7E" w14:paraId="33214810" w14:textId="77777777" w:rsidTr="00C540AE">
        <w:trPr>
          <w:trHeight w:val="288"/>
        </w:trPr>
        <w:tc>
          <w:tcPr>
            <w:tcW w:w="3256" w:type="dxa"/>
            <w:tcBorders>
              <w:bottom w:val="single" w:sz="4" w:space="0" w:color="B4C6E7" w:themeColor="accent1" w:themeTint="66"/>
            </w:tcBorders>
          </w:tcPr>
          <w:p w14:paraId="7EABD2FC" w14:textId="6BA99106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{{</w:t>
            </w:r>
            <w:proofErr w:type="gram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item[</w:t>
            </w:r>
            <w:proofErr w:type="gramEnd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0]}}</w:t>
            </w:r>
          </w:p>
        </w:tc>
        <w:tc>
          <w:tcPr>
            <w:tcW w:w="1697" w:type="dxa"/>
            <w:tcBorders>
              <w:bottom w:val="single" w:sz="4" w:space="0" w:color="B4C6E7" w:themeColor="accent1" w:themeTint="66"/>
            </w:tcBorders>
          </w:tcPr>
          <w:p w14:paraId="67BBE9A1" w14:textId="54953E1A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{{</w:t>
            </w:r>
            <w:proofErr w:type="gram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item[</w:t>
            </w:r>
            <w:proofErr w:type="gramEnd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1]}}</w:t>
            </w:r>
          </w:p>
        </w:tc>
        <w:tc>
          <w:tcPr>
            <w:tcW w:w="1252" w:type="dxa"/>
            <w:tcBorders>
              <w:bottom w:val="single" w:sz="4" w:space="0" w:color="B4C6E7" w:themeColor="accent1" w:themeTint="66"/>
            </w:tcBorders>
          </w:tcPr>
          <w:p w14:paraId="20C9F77F" w14:textId="2AB53511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{{</w:t>
            </w:r>
            <w:proofErr w:type="gram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item[</w:t>
            </w:r>
            <w:proofErr w:type="gramEnd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2</w:t>
            </w: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]}}</w:t>
            </w:r>
          </w:p>
        </w:tc>
        <w:tc>
          <w:tcPr>
            <w:tcW w:w="1309" w:type="dxa"/>
            <w:tcBorders>
              <w:bottom w:val="single" w:sz="4" w:space="0" w:color="B4C6E7" w:themeColor="accent1" w:themeTint="66"/>
            </w:tcBorders>
          </w:tcPr>
          <w:p w14:paraId="57CE2896" w14:textId="141FC867" w:rsidR="004B0B39" w:rsidRPr="004B0B39" w:rsidRDefault="004B0B39" w:rsidP="006D1889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14"/>
                <w:szCs w:val="15"/>
              </w:rPr>
            </w:pP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{{</w:t>
            </w:r>
            <w:proofErr w:type="gram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item[</w:t>
            </w:r>
            <w:proofErr w:type="gramEnd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3</w:t>
            </w: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]}}</w:t>
            </w:r>
          </w:p>
        </w:tc>
        <w:tc>
          <w:tcPr>
            <w:tcW w:w="1750" w:type="dxa"/>
          </w:tcPr>
          <w:p w14:paraId="7F2896FA" w14:textId="1FA3AB17" w:rsidR="004B0B39" w:rsidRPr="004B0B39" w:rsidRDefault="004B0B39" w:rsidP="006D1889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14"/>
                <w:szCs w:val="15"/>
              </w:rPr>
            </w:pP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{{</w:t>
            </w:r>
            <w:proofErr w:type="gram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item[</w:t>
            </w:r>
            <w:proofErr w:type="gramEnd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4]}}</w:t>
            </w:r>
          </w:p>
        </w:tc>
        <w:tc>
          <w:tcPr>
            <w:tcW w:w="1100" w:type="dxa"/>
          </w:tcPr>
          <w:p w14:paraId="5334FED6" w14:textId="1848458B" w:rsidR="004B0B39" w:rsidRPr="004B0B39" w:rsidRDefault="004B0B39" w:rsidP="006D1889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14"/>
                <w:szCs w:val="15"/>
              </w:rPr>
            </w:pP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{{</w:t>
            </w:r>
            <w:proofErr w:type="gram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item[</w:t>
            </w:r>
            <w:proofErr w:type="gramEnd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5]}}</w:t>
            </w:r>
          </w:p>
        </w:tc>
      </w:tr>
      <w:tr w:rsidR="004B0B39" w:rsidRPr="001A4A7E" w14:paraId="2CB7E165" w14:textId="77777777" w:rsidTr="00C373EE">
        <w:trPr>
          <w:trHeight w:val="288"/>
        </w:trPr>
        <w:tc>
          <w:tcPr>
            <w:tcW w:w="3256" w:type="dxa"/>
            <w:tcBorders>
              <w:bottom w:val="single" w:sz="2" w:space="0" w:color="5B9BD5" w:themeColor="accent5"/>
            </w:tcBorders>
          </w:tcPr>
          <w:p w14:paraId="378BA359" w14:textId="09BDB997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 xml:space="preserve">{{%tr </w:t>
            </w:r>
            <w:proofErr w:type="spell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endfor</w:t>
            </w:r>
            <w:proofErr w:type="spellEnd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 xml:space="preserve"> %}}</w:t>
            </w:r>
          </w:p>
        </w:tc>
        <w:tc>
          <w:tcPr>
            <w:tcW w:w="1697" w:type="dxa"/>
            <w:tcBorders>
              <w:bottom w:val="single" w:sz="2" w:space="0" w:color="5B9BD5" w:themeColor="accent5"/>
            </w:tcBorders>
          </w:tcPr>
          <w:p w14:paraId="7D4F3BDA" w14:textId="77777777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252" w:type="dxa"/>
            <w:tcBorders>
              <w:bottom w:val="single" w:sz="2" w:space="0" w:color="5B9BD5" w:themeColor="accent5"/>
            </w:tcBorders>
          </w:tcPr>
          <w:p w14:paraId="0306654D" w14:textId="2EFEBAC1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309" w:type="dxa"/>
            <w:tcBorders>
              <w:bottom w:val="single" w:sz="2" w:space="0" w:color="5B9BD5" w:themeColor="accent5"/>
            </w:tcBorders>
          </w:tcPr>
          <w:p w14:paraId="30EF2483" w14:textId="77777777" w:rsidR="004B0B39" w:rsidRPr="004B0B39" w:rsidRDefault="004B0B39" w:rsidP="004B0B39">
            <w:pPr>
              <w:pStyle w:val="Right-alignedtext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750" w:type="dxa"/>
            <w:tcBorders>
              <w:bottom w:val="single" w:sz="4" w:space="0" w:color="B4C6E7" w:themeColor="accent1" w:themeTint="66"/>
            </w:tcBorders>
          </w:tcPr>
          <w:p w14:paraId="2768F7E4" w14:textId="1AF7D690" w:rsidR="004B0B39" w:rsidRPr="004B0B39" w:rsidRDefault="004B0B39" w:rsidP="004B0B39">
            <w:pPr>
              <w:pStyle w:val="Right-alignedtext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100" w:type="dxa"/>
          </w:tcPr>
          <w:p w14:paraId="00FAB329" w14:textId="77777777" w:rsidR="004B0B39" w:rsidRPr="004B0B39" w:rsidRDefault="004B0B39" w:rsidP="006D1889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</w:tr>
      <w:tr w:rsidR="00C373EE" w:rsidRPr="001A4A7E" w14:paraId="37E17171" w14:textId="77777777" w:rsidTr="00C373EE">
        <w:trPr>
          <w:trHeight w:val="288"/>
        </w:trPr>
        <w:tc>
          <w:tcPr>
            <w:tcW w:w="3256" w:type="dxa"/>
            <w:tcBorders>
              <w:top w:val="single" w:sz="2" w:space="0" w:color="5B9BD5" w:themeColor="accent5"/>
              <w:left w:val="nil"/>
              <w:bottom w:val="nil"/>
              <w:right w:val="nil"/>
            </w:tcBorders>
            <w:shd w:val="clear" w:color="auto" w:fill="auto"/>
          </w:tcPr>
          <w:p w14:paraId="35C5EFE5" w14:textId="77777777" w:rsidR="00C373EE" w:rsidRPr="004B0B39" w:rsidRDefault="00C373EE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697" w:type="dxa"/>
            <w:tcBorders>
              <w:top w:val="single" w:sz="2" w:space="0" w:color="5B9BD5" w:themeColor="accent5"/>
              <w:left w:val="nil"/>
              <w:bottom w:val="nil"/>
              <w:right w:val="nil"/>
            </w:tcBorders>
            <w:shd w:val="clear" w:color="auto" w:fill="auto"/>
          </w:tcPr>
          <w:p w14:paraId="0590F066" w14:textId="77777777" w:rsidR="00C373EE" w:rsidRPr="004B0B39" w:rsidRDefault="00C373EE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252" w:type="dxa"/>
            <w:tcBorders>
              <w:top w:val="single" w:sz="2" w:space="0" w:color="5B9BD5" w:themeColor="accent5"/>
              <w:left w:val="nil"/>
              <w:bottom w:val="nil"/>
              <w:right w:val="nil"/>
            </w:tcBorders>
            <w:shd w:val="clear" w:color="auto" w:fill="auto"/>
          </w:tcPr>
          <w:p w14:paraId="2463221E" w14:textId="77777777" w:rsidR="00C373EE" w:rsidRPr="004B0B39" w:rsidRDefault="00C373EE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309" w:type="dxa"/>
            <w:tcBorders>
              <w:top w:val="single" w:sz="2" w:space="0" w:color="5B9BD5" w:themeColor="accent5"/>
              <w:left w:val="nil"/>
              <w:bottom w:val="nil"/>
              <w:right w:val="single" w:sz="2" w:space="0" w:color="5B9BD5" w:themeColor="accent5"/>
            </w:tcBorders>
            <w:shd w:val="clear" w:color="auto" w:fill="auto"/>
          </w:tcPr>
          <w:p w14:paraId="0A20A10F" w14:textId="77777777" w:rsidR="00C373EE" w:rsidRPr="004B0B39" w:rsidRDefault="00C373EE" w:rsidP="004B0B39">
            <w:pPr>
              <w:pStyle w:val="Heading1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750" w:type="dxa"/>
            <w:tcBorders>
              <w:left w:val="single" w:sz="2" w:space="0" w:color="5B9BD5" w:themeColor="accent5"/>
            </w:tcBorders>
          </w:tcPr>
          <w:p w14:paraId="20CF6CDB" w14:textId="77777777" w:rsidR="00C373EE" w:rsidRPr="004B0B39" w:rsidRDefault="00C373EE" w:rsidP="004B0B39">
            <w:pPr>
              <w:pStyle w:val="Heading1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100" w:type="dxa"/>
          </w:tcPr>
          <w:p w14:paraId="508FCE12" w14:textId="77777777" w:rsidR="00C373EE" w:rsidRPr="004B0B39" w:rsidRDefault="00C373EE" w:rsidP="006D1889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</w:tr>
      <w:tr w:rsidR="004B0B39" w:rsidRPr="001A4A7E" w14:paraId="2952F892" w14:textId="77777777" w:rsidTr="00C373EE">
        <w:trPr>
          <w:trHeight w:val="288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1B12AF" w14:textId="77777777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F6A288" w14:textId="77777777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89540" w14:textId="63B80DCF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2" w:space="0" w:color="5B9BD5" w:themeColor="accent5"/>
            </w:tcBorders>
            <w:shd w:val="clear" w:color="auto" w:fill="auto"/>
          </w:tcPr>
          <w:p w14:paraId="1941D1A6" w14:textId="77777777" w:rsidR="004B0B39" w:rsidRPr="004B0B39" w:rsidRDefault="004B0B39" w:rsidP="004B0B39">
            <w:pPr>
              <w:pStyle w:val="Heading1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14"/>
              <w:szCs w:val="15"/>
            </w:rPr>
            <w:id w:val="794338292"/>
            <w:placeholder>
              <w:docPart w:val="EDD837C53A93AA4EA15AADC4B423D352"/>
            </w:placeholder>
            <w:temporary/>
            <w:showingPlcHdr/>
            <w15:appearance w15:val="hidden"/>
          </w:sdtPr>
          <w:sdtContent>
            <w:tc>
              <w:tcPr>
                <w:tcW w:w="1750" w:type="dxa"/>
                <w:tcBorders>
                  <w:left w:val="single" w:sz="2" w:space="0" w:color="5B9BD5" w:themeColor="accent5"/>
                </w:tcBorders>
              </w:tcPr>
              <w:p w14:paraId="74726B46" w14:textId="61587308" w:rsidR="004B0B39" w:rsidRPr="004B0B39" w:rsidRDefault="004B0B39" w:rsidP="004B0B39">
                <w:pPr>
                  <w:pStyle w:val="Heading1"/>
                  <w:rPr>
                    <w:rFonts w:ascii="Adobe Gothic Std B" w:eastAsia="Adobe Gothic Std B" w:hAnsi="Adobe Gothic Std B"/>
                    <w:sz w:val="14"/>
                    <w:szCs w:val="15"/>
                  </w:rPr>
                </w:pPr>
                <w:r w:rsidRPr="004B0B39">
                  <w:rPr>
                    <w:rFonts w:ascii="Adobe Gothic Std B" w:eastAsia="Adobe Gothic Std B" w:hAnsi="Adobe Gothic Std B"/>
                    <w:sz w:val="14"/>
                    <w:szCs w:val="15"/>
                  </w:rPr>
                  <w:t>Subtotal</w:t>
                </w:r>
              </w:p>
            </w:tc>
          </w:sdtContent>
        </w:sdt>
        <w:tc>
          <w:tcPr>
            <w:tcW w:w="1100" w:type="dxa"/>
          </w:tcPr>
          <w:p w14:paraId="648A5104" w14:textId="0614B4E7" w:rsidR="004B0B39" w:rsidRPr="004B0B39" w:rsidRDefault="004B0B39" w:rsidP="006D1889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14"/>
                <w:szCs w:val="15"/>
              </w:rPr>
            </w:pPr>
            <w:proofErr w:type="gramStart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>{{ subtotal</w:t>
            </w:r>
            <w:proofErr w:type="gramEnd"/>
            <w:r w:rsidRPr="004B0B39">
              <w:rPr>
                <w:rFonts w:ascii="Adobe Gothic Std B" w:eastAsia="Adobe Gothic Std B" w:hAnsi="Adobe Gothic Std B"/>
                <w:sz w:val="14"/>
                <w:szCs w:val="15"/>
              </w:rPr>
              <w:t xml:space="preserve"> }}</w:t>
            </w:r>
          </w:p>
        </w:tc>
      </w:tr>
      <w:tr w:rsidR="004B0B39" w:rsidRPr="001A4A7E" w14:paraId="2C1CCD83" w14:textId="77777777" w:rsidTr="004B0B39">
        <w:trPr>
          <w:trHeight w:val="288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E61D2" w14:textId="77777777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83C86" w14:textId="77777777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B6B02" w14:textId="55BFE02F" w:rsidR="004B0B39" w:rsidRPr="004B0B39" w:rsidRDefault="004B0B39" w:rsidP="004B0B39">
            <w:pPr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2" w:space="0" w:color="5B9BD5" w:themeColor="accent5"/>
            </w:tcBorders>
            <w:shd w:val="clear" w:color="auto" w:fill="auto"/>
          </w:tcPr>
          <w:p w14:paraId="410C784D" w14:textId="77777777" w:rsidR="004B0B39" w:rsidRPr="004B0B39" w:rsidRDefault="004B0B39" w:rsidP="004B0B39">
            <w:pPr>
              <w:pStyle w:val="Heading1"/>
              <w:rPr>
                <w:rFonts w:ascii="Adobe Gothic Std B" w:eastAsia="Adobe Gothic Std B" w:hAnsi="Adobe Gothic Std B"/>
                <w:sz w:val="14"/>
                <w:szCs w:val="15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14"/>
              <w:szCs w:val="15"/>
            </w:rPr>
            <w:id w:val="-2007200982"/>
            <w:placeholder>
              <w:docPart w:val="B83141459C9F6D4DB28871750B7A20D3"/>
            </w:placeholder>
            <w:temporary/>
            <w:showingPlcHdr/>
            <w15:appearance w15:val="hidden"/>
          </w:sdtPr>
          <w:sdtContent>
            <w:tc>
              <w:tcPr>
                <w:tcW w:w="1750" w:type="dxa"/>
                <w:tcBorders>
                  <w:left w:val="single" w:sz="2" w:space="0" w:color="5B9BD5" w:themeColor="accent5"/>
                </w:tcBorders>
              </w:tcPr>
              <w:p w14:paraId="05753500" w14:textId="5FF7D0A7" w:rsidR="004B0B39" w:rsidRPr="004B0B39" w:rsidRDefault="004B0B39" w:rsidP="004B0B39">
                <w:pPr>
                  <w:pStyle w:val="Heading1"/>
                  <w:rPr>
                    <w:rFonts w:ascii="Adobe Gothic Std B" w:eastAsia="Adobe Gothic Std B" w:hAnsi="Adobe Gothic Std B"/>
                    <w:sz w:val="14"/>
                    <w:szCs w:val="15"/>
                  </w:rPr>
                </w:pPr>
                <w:r w:rsidRPr="00F7223F">
                  <w:rPr>
                    <w:rFonts w:ascii="Adobe Gothic Std B" w:eastAsia="Adobe Gothic Std B" w:hAnsi="Adobe Gothic Std B"/>
                    <w:b/>
                    <w:sz w:val="18"/>
                    <w:szCs w:val="18"/>
                  </w:rPr>
                  <w:t>Total</w:t>
                </w:r>
              </w:p>
            </w:tc>
          </w:sdtContent>
        </w:sdt>
        <w:tc>
          <w:tcPr>
            <w:tcW w:w="1100" w:type="dxa"/>
          </w:tcPr>
          <w:p w14:paraId="7C7EEB7B" w14:textId="7A8929D7" w:rsidR="004B0B39" w:rsidRPr="00F7223F" w:rsidRDefault="004B0B39" w:rsidP="006D1889">
            <w:pPr>
              <w:pStyle w:val="Right-alignedtext"/>
              <w:jc w:val="center"/>
              <w:rPr>
                <w:rFonts w:ascii="Adobe Gothic Std B" w:eastAsia="Adobe Gothic Std B" w:hAnsi="Adobe Gothic Std B"/>
                <w:b/>
                <w:sz w:val="14"/>
                <w:szCs w:val="15"/>
              </w:rPr>
            </w:pPr>
            <w:proofErr w:type="gramStart"/>
            <w:r w:rsidRPr="00F7223F">
              <w:rPr>
                <w:rFonts w:ascii="Adobe Gothic Std B" w:eastAsia="Adobe Gothic Std B" w:hAnsi="Adobe Gothic Std B"/>
                <w:b/>
                <w:szCs w:val="18"/>
              </w:rPr>
              <w:t>{{ total</w:t>
            </w:r>
            <w:proofErr w:type="gramEnd"/>
            <w:r w:rsidRPr="00F7223F">
              <w:rPr>
                <w:rFonts w:ascii="Adobe Gothic Std B" w:eastAsia="Adobe Gothic Std B" w:hAnsi="Adobe Gothic Std B"/>
                <w:b/>
                <w:szCs w:val="18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C373EE">
      <w:footerReference w:type="default" r:id="rId7"/>
      <w:headerReference w:type="first" r:id="rId8"/>
      <w:footerReference w:type="first" r:id="rId9"/>
      <w:pgSz w:w="11900" w:h="16840"/>
      <w:pgMar w:top="1440" w:right="1080" w:bottom="1080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2C0B6" w14:textId="77777777" w:rsidR="00E922D8" w:rsidRDefault="00E922D8" w:rsidP="00DA124E">
      <w:r>
        <w:separator/>
      </w:r>
    </w:p>
  </w:endnote>
  <w:endnote w:type="continuationSeparator" w:id="0">
    <w:p w14:paraId="535B6EB5" w14:textId="77777777" w:rsidR="00E922D8" w:rsidRDefault="00E922D8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DAA5" w14:textId="6BECDD92" w:rsidR="00C373EE" w:rsidRPr="00C373EE" w:rsidRDefault="00C373EE" w:rsidP="00C373EE">
    <w:pPr>
      <w:rPr>
        <w:rFonts w:ascii="Times New Roman" w:hAnsi="Times New Roman"/>
        <w:sz w:val="24"/>
        <w:szCs w:val="24"/>
        <w:lang w:val="en-GB" w:eastAsia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76FA48" wp14:editId="6A04E126">
              <wp:simplePos x="0" y="0"/>
              <wp:positionH relativeFrom="column">
                <wp:posOffset>3685622</wp:posOffset>
              </wp:positionH>
              <wp:positionV relativeFrom="paragraph">
                <wp:posOffset>-954815</wp:posOffset>
              </wp:positionV>
              <wp:extent cx="1103179" cy="1068274"/>
              <wp:effectExtent l="0" t="0" r="0" b="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3179" cy="10682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01AE9C" w14:textId="46AA4D61" w:rsidR="00C373EE" w:rsidRPr="00C373EE" w:rsidRDefault="00C373EE" w:rsidP="00C373EE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</w:pPr>
                          <w:r w:rsidRPr="00C373EE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  <w:fldChar w:fldCharType="begin"/>
                          </w:r>
                          <w:r w:rsidRPr="00C373EE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  <w:instrText xml:space="preserve"> INCLUDEPICTURE "/Users/umermalik/Library/Group Containers/UBF8T346G9.ms/WebArchiveCopyPasteTempFiles/com.microsoft.Word/page1image38208736" \* MERGEFORMATINET </w:instrText>
                          </w:r>
                          <w:r w:rsidRPr="00C373EE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  <w:fldChar w:fldCharType="separate"/>
                          </w:r>
                          <w:r w:rsidRPr="00C373EE"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  <w:lang w:val="en-GB" w:eastAsia="en-GB"/>
                            </w:rPr>
                            <w:drawing>
                              <wp:inline distT="0" distB="0" distL="0" distR="0" wp14:anchorId="0E674C32" wp14:editId="4CBE6042">
                                <wp:extent cx="850644" cy="884903"/>
                                <wp:effectExtent l="0" t="0" r="635" b="4445"/>
                                <wp:docPr id="18" name="Picture 18" descr="page1image382087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" descr="page1image3820873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80413" cy="91587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373EE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E76FA48" id="Rectangle 29" o:spid="_x0000_s1027" style="position:absolute;margin-left:290.2pt;margin-top:-75.2pt;width:86.85pt;height:84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" filled="f" stroked="f" strokeweight="2pt">
              <v:textbox>
                <w:txbxContent>
                  <w:p w14:paraId="6A01AE9C" w14:textId="46AA4D61" w:rsidR="00C373EE" w:rsidRPr="00C373EE" w:rsidRDefault="00C373EE" w:rsidP="00C373EE">
                    <w:pPr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</w:pPr>
                    <w:r w:rsidRPr="00C373EE"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  <w:fldChar w:fldCharType="begin"/>
                    </w:r>
                    <w:r w:rsidRPr="00C373EE"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  <w:instrText xml:space="preserve"> INCLUDEPICTURE "/Users/umermalik/Library/Group Containers/UBF8T346G9.ms/WebArchiveCopyPasteTempFiles/com.microsoft.Word/page1image38208736" \* MERGEFORMATINET </w:instrText>
                    </w:r>
                    <w:r w:rsidRPr="00C373EE"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  <w:fldChar w:fldCharType="separate"/>
                    </w:r>
                    <w:r w:rsidRPr="00C373EE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GB" w:eastAsia="en-GB"/>
                      </w:rPr>
                      <w:drawing>
                        <wp:inline distT="0" distB="0" distL="0" distR="0" wp14:anchorId="0E674C32" wp14:editId="4CBE6042">
                          <wp:extent cx="850644" cy="884903"/>
                          <wp:effectExtent l="0" t="0" r="635" b="4445"/>
                          <wp:docPr id="18" name="Picture 18" descr="page1image3820873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" descr="page1image3820873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80413" cy="9158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373EE"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E64375" wp14:editId="48A1462A">
              <wp:simplePos x="0" y="0"/>
              <wp:positionH relativeFrom="column">
                <wp:posOffset>-220591</wp:posOffset>
              </wp:positionH>
              <wp:positionV relativeFrom="paragraph">
                <wp:posOffset>-198469</wp:posOffset>
              </wp:positionV>
              <wp:extent cx="2235856" cy="240706"/>
              <wp:effectExtent l="0" t="0" r="12065" b="1333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5856" cy="2407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719DE29" w14:textId="4F381CCB" w:rsidR="00C373EE" w:rsidRPr="00C373EE" w:rsidRDefault="00C373EE" w:rsidP="00C373EE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Customer Signature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E6437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8" type="#_x0000_t202" style="position:absolute;margin-left:-17.35pt;margin-top:-15.65pt;width:176.05pt;height:1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R7nOwIAAIMEAAAOAAAAZHJzL2Uyb0RvYy54bWysVE1v2zAMvQ/YfxB0X+y4SdoFcYosRYYB&#13;&#10;QVsgHXpWZCk2JouapMTOfv0o2flot9Owi0yJ1BP5+OjZfVsrchDWVaBzOhyklAjNoaj0LqffX1af&#13;&#10;7ih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" fillcolor="white [3201]" strokeweight=".5pt">
              <v:textbox>
                <w:txbxContent>
                  <w:p w14:paraId="7719DE29" w14:textId="4F381CCB" w:rsidR="00C373EE" w:rsidRPr="00C373EE" w:rsidRDefault="00C373EE" w:rsidP="00C373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Customer Signature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4D4390" wp14:editId="6A282D5E">
              <wp:simplePos x="0" y="0"/>
              <wp:positionH relativeFrom="column">
                <wp:posOffset>4787859</wp:posOffset>
              </wp:positionH>
              <wp:positionV relativeFrom="paragraph">
                <wp:posOffset>-848360</wp:posOffset>
              </wp:positionV>
              <wp:extent cx="1669517" cy="96182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9517" cy="96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B96900" w14:textId="429EF0BA" w:rsidR="00C373EE" w:rsidRPr="00C373EE" w:rsidRDefault="00C373EE" w:rsidP="00C373EE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</w:pPr>
                          <w:r w:rsidRPr="00C373EE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  <w:fldChar w:fldCharType="begin"/>
                          </w:r>
                          <w:r w:rsidRPr="00C373EE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  <w:instrText xml:space="preserve"> INCLUDEPICTURE "/Users/umermalik/Library/Group Containers/UBF8T346G9.ms/WebArchiveCopyPasteTempFiles/com.microsoft.Word/page1image38208528" \* MERGEFORMATINET </w:instrText>
                          </w:r>
                          <w:r w:rsidRPr="00C373EE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  <w:fldChar w:fldCharType="separate"/>
                          </w:r>
                          <w:r w:rsidRPr="00C373EE"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  <w:lang w:val="en-GB" w:eastAsia="en-GB"/>
                            </w:rPr>
                            <w:drawing>
                              <wp:inline distT="0" distB="0" distL="0" distR="0" wp14:anchorId="6685D780" wp14:editId="37A931BA">
                                <wp:extent cx="1333500" cy="814070"/>
                                <wp:effectExtent l="0" t="0" r="0" b="0"/>
                                <wp:docPr id="20" name="Picture 20" descr="page1image382085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 descr="page1image382085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33500" cy="814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373EE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GB" w:eastAsia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4D4390" id="Rectangle 21" o:spid="_x0000_s1029" style="position:absolute;margin-left:377pt;margin-top:-66.8pt;width:131.4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" filled="f" stroked="f" strokeweight="2pt">
              <v:textbox>
                <w:txbxContent>
                  <w:p w14:paraId="7DB96900" w14:textId="429EF0BA" w:rsidR="00C373EE" w:rsidRPr="00C373EE" w:rsidRDefault="00C373EE" w:rsidP="00C373EE">
                    <w:pPr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</w:pPr>
                    <w:r w:rsidRPr="00C373EE"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  <w:fldChar w:fldCharType="begin"/>
                    </w:r>
                    <w:r w:rsidRPr="00C373EE"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  <w:instrText xml:space="preserve"> INCLUDEPICTURE "/Users/umermalik/Library/Group Containers/UBF8T346G9.ms/WebArchiveCopyPasteTempFiles/com.microsoft.Word/page1image38208528" \* MERGEFORMATINET </w:instrText>
                    </w:r>
                    <w:r w:rsidRPr="00C373EE"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  <w:fldChar w:fldCharType="separate"/>
                    </w:r>
                    <w:r w:rsidRPr="00C373EE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GB" w:eastAsia="en-GB"/>
                      </w:rPr>
                      <w:drawing>
                        <wp:inline distT="0" distB="0" distL="0" distR="0" wp14:anchorId="6685D780" wp14:editId="37A931BA">
                          <wp:extent cx="1333500" cy="814070"/>
                          <wp:effectExtent l="0" t="0" r="0" b="0"/>
                          <wp:docPr id="20" name="Picture 20" descr="page1image382085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 descr="page1image382085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33500" cy="814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373EE">
                      <w:rPr>
                        <w:rFonts w:ascii="Times New Roman" w:hAnsi="Times New Roman"/>
                        <w:sz w:val="24"/>
                        <w:szCs w:val="24"/>
                        <w:lang w:val="en-GB" w:eastAsia="en-GB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1934375B" w14:textId="7C620EF6" w:rsidR="00C373EE" w:rsidRDefault="00C373E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1F6FBEF" wp14:editId="5C12BF4D">
              <wp:simplePos x="0" y="0"/>
              <wp:positionH relativeFrom="column">
                <wp:posOffset>1973519</wp:posOffset>
              </wp:positionH>
              <wp:positionV relativeFrom="paragraph">
                <wp:posOffset>18231</wp:posOffset>
              </wp:positionV>
              <wp:extent cx="2235856" cy="237600"/>
              <wp:effectExtent l="0" t="0" r="12065" b="1651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5856" cy="23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8E4F178" w14:textId="27A62831" w:rsidR="00C373EE" w:rsidRPr="00C373EE" w:rsidRDefault="00C373EE">
                          <w:pPr>
                            <w:rPr>
                              <w:b/>
                              <w:bCs/>
                            </w:rPr>
                          </w:pPr>
                          <w:r w:rsidRPr="00C373EE">
                            <w:rPr>
                              <w:b/>
                              <w:bCs/>
                              <w:sz w:val="15"/>
                              <w:szCs w:val="15"/>
                            </w:rPr>
                            <w:t>Thank you for your business.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F6FBEF" id="Text Box 25" o:spid="_x0000_s1030" type="#_x0000_t202" style="position:absolute;margin-left:155.4pt;margin-top:1.45pt;width:176.05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" fillcolor="white [3201]" strokeweight=".5pt">
              <v:textbox>
                <w:txbxContent>
                  <w:p w14:paraId="58E4F178" w14:textId="27A62831" w:rsidR="00C373EE" w:rsidRPr="00C373EE" w:rsidRDefault="00C373EE">
                    <w:pPr>
                      <w:rPr>
                        <w:b/>
                        <w:bCs/>
                      </w:rPr>
                    </w:pPr>
                    <w:r w:rsidRPr="00C373EE">
                      <w:rPr>
                        <w:b/>
                        <w:bCs/>
                        <w:sz w:val="15"/>
                        <w:szCs w:val="15"/>
                      </w:rPr>
                      <w:t>Thank you for your business.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63EE72" wp14:editId="02163B99">
              <wp:simplePos x="0" y="0"/>
              <wp:positionH relativeFrom="column">
                <wp:posOffset>4304009</wp:posOffset>
              </wp:positionH>
              <wp:positionV relativeFrom="paragraph">
                <wp:posOffset>26035</wp:posOffset>
              </wp:positionV>
              <wp:extent cx="2235856" cy="240706"/>
              <wp:effectExtent l="0" t="0" r="12065" b="13335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5856" cy="2407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7550776" w14:textId="01C8239C" w:rsidR="00C373EE" w:rsidRPr="00C373EE" w:rsidRDefault="00C373EE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Prepared by: {{</w:t>
                          </w:r>
                          <w:proofErr w:type="spellStart"/>
                          <w:r>
                            <w:rPr>
                              <w:sz w:val="15"/>
                              <w:szCs w:val="15"/>
                            </w:rPr>
                            <w:t>sperson</w:t>
                          </w:r>
                          <w:proofErr w:type="spellEnd"/>
                          <w:r>
                            <w:rPr>
                              <w:sz w:val="15"/>
                              <w:szCs w:val="15"/>
                            </w:rPr>
                            <w:t>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63EE72" id="Text Box 23" o:spid="_x0000_s1031" type="#_x0000_t202" style="position:absolute;margin-left:338.9pt;margin-top:2.05pt;width:176.0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o3RPQIAAIMEAAAOAAAAZHJzL2Uyb0RvYy54bWysVE1v2zAMvQ/YfxB0X+y4SdoFcYosRYYB&#13;&#10;QVsgHXpWZCk2JouapMTOfv0o2flot9Owi0yJ1BP5+OjZfVsrchDWVaBzOhyklAjNoaj0LqffX1af&#13;&#10;7ih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" fillcolor="white [3201]" strokeweight=".5pt">
              <v:textbox>
                <w:txbxContent>
                  <w:p w14:paraId="37550776" w14:textId="01C8239C" w:rsidR="00C373EE" w:rsidRPr="00C373EE" w:rsidRDefault="00C373E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Prepared by: {{</w:t>
                    </w:r>
                    <w:proofErr w:type="spellStart"/>
                    <w:r>
                      <w:rPr>
                        <w:sz w:val="15"/>
                        <w:szCs w:val="15"/>
                      </w:rPr>
                      <w:t>sperson</w:t>
                    </w:r>
                    <w:proofErr w:type="spellEnd"/>
                    <w:r>
                      <w:rPr>
                        <w:sz w:val="15"/>
                        <w:szCs w:val="15"/>
                      </w:rPr>
                      <w:t>}}</w:t>
                    </w:r>
                  </w:p>
                </w:txbxContent>
              </v:textbox>
            </v:shape>
          </w:pict>
        </mc:Fallback>
      </mc:AlternateContent>
    </w:r>
  </w:p>
  <w:p w14:paraId="56EB6908" w14:textId="5800A087" w:rsidR="00C540AE" w:rsidRPr="00C540AE" w:rsidRDefault="00C540AE" w:rsidP="00C373EE">
    <w:pPr>
      <w:jc w:val="center"/>
      <w:rPr>
        <w:rFonts w:ascii="Times New Roman" w:hAnsi="Times New Roman"/>
        <w:sz w:val="24"/>
        <w:szCs w:val="24"/>
        <w:lang w:val="en-GB"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47956" w14:textId="77777777" w:rsidR="00E922D8" w:rsidRDefault="00E922D8" w:rsidP="00DA124E">
      <w:r>
        <w:separator/>
      </w:r>
    </w:p>
  </w:footnote>
  <w:footnote w:type="continuationSeparator" w:id="0">
    <w:p w14:paraId="1CEAA8BC" w14:textId="77777777" w:rsidR="00E922D8" w:rsidRDefault="00E922D8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980FC" w14:textId="2D0ED4D8" w:rsidR="005D7774" w:rsidRPr="005D7774" w:rsidRDefault="005D7774" w:rsidP="005D7774">
    <w:pPr>
      <w:rPr>
        <w:rFonts w:ascii="Times New Roman" w:hAnsi="Times New Roman"/>
        <w:sz w:val="24"/>
        <w:szCs w:val="24"/>
        <w:lang w:val="en-GB" w:eastAsia="en-GB"/>
      </w:rPr>
    </w:pPr>
    <w:r w:rsidRPr="005D7774">
      <w:rPr>
        <w:rFonts w:ascii="Times New Roman" w:hAnsi="Times New Roman"/>
        <w:sz w:val="24"/>
        <w:szCs w:val="24"/>
        <w:lang w:val="en-GB" w:eastAsia="en-GB"/>
      </w:rPr>
      <w:fldChar w:fldCharType="begin"/>
    </w:r>
    <w:r w:rsidRPr="005D7774">
      <w:rPr>
        <w:rFonts w:ascii="Times New Roman" w:hAnsi="Times New Roman"/>
        <w:sz w:val="24"/>
        <w:szCs w:val="24"/>
        <w:lang w:val="en-GB" w:eastAsia="en-GB"/>
      </w:rPr>
      <w:instrText xml:space="preserve"> INCLUDEPICTURE "/Users/umermalik/Library/Group Containers/UBF8T346G9.ms/WebArchiveCopyPasteTempFiles/com.microsoft.Word/page1image38208944" \* MERGEFORMATINET </w:instrText>
    </w:r>
    <w:r w:rsidRPr="005D7774">
      <w:rPr>
        <w:rFonts w:ascii="Times New Roman" w:hAnsi="Times New Roman"/>
        <w:sz w:val="24"/>
        <w:szCs w:val="24"/>
        <w:lang w:val="en-GB" w:eastAsia="en-GB"/>
      </w:rPr>
      <w:fldChar w:fldCharType="separate"/>
    </w:r>
    <w:r w:rsidRPr="005D7774">
      <w:rPr>
        <w:rFonts w:ascii="Times New Roman" w:hAnsi="Times New Roman"/>
        <w:noProof/>
        <w:sz w:val="24"/>
        <w:szCs w:val="24"/>
        <w:lang w:val="en-GB" w:eastAsia="en-GB"/>
      </w:rPr>
      <w:drawing>
        <wp:inline distT="0" distB="0" distL="0" distR="0" wp14:anchorId="4EF5D858" wp14:editId="1A68443F">
          <wp:extent cx="6117590" cy="967740"/>
          <wp:effectExtent l="0" t="0" r="3810" b="0"/>
          <wp:docPr id="7" name="Picture 7" descr="page1image382089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page1image382089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7590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D7774">
      <w:rPr>
        <w:rFonts w:ascii="Times New Roman" w:hAnsi="Times New Roman"/>
        <w:sz w:val="24"/>
        <w:szCs w:val="24"/>
        <w:lang w:val="en-GB" w:eastAsia="en-GB"/>
      </w:rPr>
      <w:fldChar w:fldCharType="end"/>
    </w:r>
  </w:p>
  <w:p w14:paraId="3408D77E" w14:textId="77777777" w:rsidR="005D7774" w:rsidRDefault="005D77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B0B39"/>
    <w:rsid w:val="00502760"/>
    <w:rsid w:val="00541768"/>
    <w:rsid w:val="005417F6"/>
    <w:rsid w:val="005D7774"/>
    <w:rsid w:val="005E117D"/>
    <w:rsid w:val="005E4E1E"/>
    <w:rsid w:val="006350A1"/>
    <w:rsid w:val="00697198"/>
    <w:rsid w:val="006B4F86"/>
    <w:rsid w:val="006C1D33"/>
    <w:rsid w:val="006D1889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373EE"/>
    <w:rsid w:val="00C4631C"/>
    <w:rsid w:val="00C540AE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22D8"/>
    <w:rsid w:val="00EB59E9"/>
    <w:rsid w:val="00EC23BD"/>
    <w:rsid w:val="00F33254"/>
    <w:rsid w:val="00F53936"/>
    <w:rsid w:val="00F7223F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C540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40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-Accent1">
    <w:name w:val="Grid Table 1 Light Accent 1"/>
    <w:basedOn w:val="TableNormal"/>
    <w:uiPriority w:val="46"/>
    <w:rsid w:val="00C540A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373E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C373EE"/>
    <w:rPr>
      <w:rFonts w:eastAsiaTheme="minorEastAsia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E0E3CB01D3AE4295F74A8ED3E7A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82426-7C6D-9746-8058-777E5E4DD5CE}"/>
      </w:docPartPr>
      <w:docPartBody>
        <w:p w:rsidR="00000000" w:rsidRDefault="00BD5E88" w:rsidP="00BD5E88">
          <w:pPr>
            <w:pStyle w:val="54E0E3CB01D3AE4295F74A8ED3E7ADF7"/>
          </w:pPr>
          <w:r>
            <w:t>Line Total</w:t>
          </w:r>
        </w:p>
      </w:docPartBody>
    </w:docPart>
    <w:docPart>
      <w:docPartPr>
        <w:name w:val="EDD837C53A93AA4EA15AADC4B423D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E49CA-09FA-CE42-9911-5D245E6E0247}"/>
      </w:docPartPr>
      <w:docPartBody>
        <w:p w:rsidR="00000000" w:rsidRDefault="00BD5E88" w:rsidP="00BD5E88">
          <w:pPr>
            <w:pStyle w:val="EDD837C53A93AA4EA15AADC4B423D352"/>
          </w:pPr>
          <w:r>
            <w:t>Subtotal</w:t>
          </w:r>
        </w:p>
      </w:docPartBody>
    </w:docPart>
    <w:docPart>
      <w:docPartPr>
        <w:name w:val="B83141459C9F6D4DB28871750B7A2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D5C2C-576E-DC41-9E1D-006FE1BEA243}"/>
      </w:docPartPr>
      <w:docPartBody>
        <w:p w:rsidR="00000000" w:rsidRDefault="00BD5E88" w:rsidP="00BD5E88">
          <w:pPr>
            <w:pStyle w:val="B83141459C9F6D4DB28871750B7A20D3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90ACE"/>
    <w:rsid w:val="007931FB"/>
    <w:rsid w:val="0087499A"/>
    <w:rsid w:val="00BD5E88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462F8518A7FD6645927A37B120B57946">
    <w:name w:val="462F8518A7FD6645927A37B120B57946"/>
    <w:rsid w:val="00BD5E88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16538F39EDBEDB44B11CCBC9C8AC9A78">
    <w:name w:val="16538F39EDBEDB44B11CCBC9C8AC9A78"/>
    <w:rsid w:val="00BD5E88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8AF3486CC6A77441811F272A5081E28D">
    <w:name w:val="8AF3486CC6A77441811F272A5081E28D"/>
    <w:rsid w:val="00BD5E88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88CACB2119543749AA58119494B2919E">
    <w:name w:val="88CACB2119543749AA58119494B2919E"/>
    <w:rsid w:val="00BD5E88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54E0E3CB01D3AE4295F74A8ED3E7ADF7">
    <w:name w:val="54E0E3CB01D3AE4295F74A8ED3E7ADF7"/>
    <w:rsid w:val="00BD5E88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91D3A21DD6721D4F88990569D37DA528">
    <w:name w:val="91D3A21DD6721D4F88990569D37DA528"/>
    <w:rsid w:val="00BD5E88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88F8883224F1F34EA78358DC4DC38425">
    <w:name w:val="88F8883224F1F34EA78358DC4DC38425"/>
    <w:rsid w:val="00BD5E88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33DF5E72D4B1BC47B3AE9ECBD5997D00">
    <w:name w:val="33DF5E72D4B1BC47B3AE9ECBD5997D00"/>
    <w:rsid w:val="00BD5E88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1240226CFE00CB45A4F2C88B9F429C7E">
    <w:name w:val="1240226CFE00CB45A4F2C88B9F429C7E"/>
    <w:rsid w:val="00BD5E88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EDD837C53A93AA4EA15AADC4B423D352">
    <w:name w:val="EDD837C53A93AA4EA15AADC4B423D352"/>
    <w:rsid w:val="00BD5E88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35438E29E97EE341990F3C6BE24FED2C">
    <w:name w:val="35438E29E97EE341990F3C6BE24FED2C"/>
    <w:rsid w:val="00BD5E88"/>
    <w:pPr>
      <w:spacing w:after="0" w:line="240" w:lineRule="auto"/>
    </w:pPr>
    <w:rPr>
      <w:sz w:val="24"/>
      <w:szCs w:val="24"/>
      <w:lang w:val="en-GB" w:eastAsia="en-GB"/>
    </w:rPr>
  </w:style>
  <w:style w:type="paragraph" w:customStyle="1" w:styleId="B83141459C9F6D4DB28871750B7A20D3">
    <w:name w:val="B83141459C9F6D4DB28871750B7A20D3"/>
    <w:rsid w:val="00BD5E88"/>
    <w:pPr>
      <w:spacing w:after="0" w:line="240" w:lineRule="auto"/>
    </w:pPr>
    <w:rPr>
      <w:sz w:val="24"/>
      <w:szCs w:val="24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84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Umer Niaz Malik</cp:lastModifiedBy>
  <cp:revision>16</cp:revision>
  <dcterms:created xsi:type="dcterms:W3CDTF">2022-10-08T09:21:00Z</dcterms:created>
  <dcterms:modified xsi:type="dcterms:W3CDTF">2023-02-28T11:38:00Z</dcterms:modified>
  <cp:category/>
  <cp:version/>
</cp:coreProperties>
</file>